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705" w:type="dxa"/>
        <w:tblLayout w:type="fixed"/>
        <w:tblCellMar>
          <w:left w:w="86" w:type="dxa"/>
          <w:right w:w="86" w:type="dxa"/>
        </w:tblCellMar>
        <w:tblLook w:val="0000"/>
      </w:tblPr>
      <w:tblGrid>
        <w:gridCol w:w="3787"/>
        <w:gridCol w:w="172"/>
        <w:gridCol w:w="3787"/>
        <w:gridCol w:w="172"/>
        <w:gridCol w:w="3787"/>
      </w:tblGrid>
      <w:tr w:rsidR="009E3EE9" w:rsidRPr="002F06A3" w:rsidTr="00CB1052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9E3EE9" w:rsidRPr="009E3EE9" w:rsidRDefault="009E3EE9">
            <w:pPr>
              <w:pStyle w:val="AveryStyle1"/>
              <w:rPr>
                <w:sz w:val="96"/>
                <w:szCs w:val="96"/>
              </w:rPr>
            </w:pPr>
            <w:r w:rsidRPr="00D033FD">
              <w:rPr>
                <w:sz w:val="96"/>
                <w:szCs w:val="96"/>
              </w:rPr>
              <w:t>BLUE</w:t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EE9" w:rsidRPr="002F06A3" w:rsidRDefault="009E3EE9"/>
        </w:tc>
        <w:tc>
          <w:tcPr>
            <w:tcW w:w="3787" w:type="dxa"/>
            <w:tcMar>
              <w:top w:w="0" w:type="dxa"/>
              <w:bottom w:w="0" w:type="dxa"/>
            </w:tcMar>
          </w:tcPr>
          <w:p w:rsidR="009E3EE9" w:rsidRDefault="009E3EE9">
            <w:r w:rsidRPr="00E723CC">
              <w:rPr>
                <w:sz w:val="96"/>
                <w:szCs w:val="96"/>
              </w:rPr>
              <w:t>BLUE</w:t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EE9" w:rsidRPr="002F06A3" w:rsidRDefault="009E3EE9"/>
        </w:tc>
        <w:tc>
          <w:tcPr>
            <w:tcW w:w="3787" w:type="dxa"/>
            <w:tcMar>
              <w:top w:w="0" w:type="dxa"/>
              <w:bottom w:w="0" w:type="dxa"/>
            </w:tcMar>
          </w:tcPr>
          <w:p w:rsidR="009E3EE9" w:rsidRDefault="009E3EE9">
            <w:r w:rsidRPr="006D166E">
              <w:rPr>
                <w:sz w:val="96"/>
                <w:szCs w:val="96"/>
              </w:rPr>
              <w:t>YELLOW</w:t>
            </w:r>
          </w:p>
        </w:tc>
      </w:tr>
      <w:tr w:rsidR="009E3EE9" w:rsidRPr="002F06A3" w:rsidTr="00CB1052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</w:tcPr>
          <w:p w:rsidR="009E3EE9" w:rsidRDefault="009E3EE9">
            <w:r w:rsidRPr="00D033FD">
              <w:rPr>
                <w:sz w:val="96"/>
                <w:szCs w:val="96"/>
              </w:rPr>
              <w:t>BLUE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EE9" w:rsidRPr="002F06A3" w:rsidRDefault="009E3EE9"/>
        </w:tc>
        <w:tc>
          <w:tcPr>
            <w:tcW w:w="3787" w:type="dxa"/>
            <w:tcMar>
              <w:top w:w="0" w:type="dxa"/>
              <w:bottom w:w="0" w:type="dxa"/>
            </w:tcMar>
          </w:tcPr>
          <w:p w:rsidR="009E3EE9" w:rsidRDefault="009E3EE9">
            <w:r w:rsidRPr="00E723CC">
              <w:rPr>
                <w:sz w:val="96"/>
                <w:szCs w:val="96"/>
              </w:rPr>
              <w:t>BLUE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EE9" w:rsidRPr="002F06A3" w:rsidRDefault="009E3EE9"/>
        </w:tc>
        <w:tc>
          <w:tcPr>
            <w:tcW w:w="3787" w:type="dxa"/>
            <w:tcMar>
              <w:top w:w="0" w:type="dxa"/>
              <w:bottom w:w="0" w:type="dxa"/>
            </w:tcMar>
          </w:tcPr>
          <w:p w:rsidR="009E3EE9" w:rsidRDefault="009E3EE9">
            <w:r w:rsidRPr="006D166E">
              <w:rPr>
                <w:sz w:val="96"/>
                <w:szCs w:val="96"/>
              </w:rPr>
              <w:t>YELLOW</w:t>
            </w:r>
          </w:p>
        </w:tc>
      </w:tr>
      <w:tr w:rsidR="009E3EE9" w:rsidRPr="002F06A3" w:rsidTr="00CB1052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</w:tcPr>
          <w:p w:rsidR="009E3EE9" w:rsidRDefault="009E3EE9">
            <w:r w:rsidRPr="00D033FD">
              <w:rPr>
                <w:sz w:val="96"/>
                <w:szCs w:val="96"/>
              </w:rPr>
              <w:t>BLUE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EE9" w:rsidRPr="002F06A3" w:rsidRDefault="009E3EE9"/>
        </w:tc>
        <w:tc>
          <w:tcPr>
            <w:tcW w:w="3787" w:type="dxa"/>
            <w:tcMar>
              <w:top w:w="0" w:type="dxa"/>
              <w:bottom w:w="0" w:type="dxa"/>
            </w:tcMar>
          </w:tcPr>
          <w:p w:rsidR="009E3EE9" w:rsidRDefault="009E3EE9">
            <w:r w:rsidRPr="00E723CC">
              <w:rPr>
                <w:sz w:val="96"/>
                <w:szCs w:val="96"/>
              </w:rPr>
              <w:t>BLUE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EE9" w:rsidRPr="002F06A3" w:rsidRDefault="009E3EE9"/>
        </w:tc>
        <w:tc>
          <w:tcPr>
            <w:tcW w:w="3787" w:type="dxa"/>
            <w:tcMar>
              <w:top w:w="0" w:type="dxa"/>
              <w:bottom w:w="0" w:type="dxa"/>
            </w:tcMar>
          </w:tcPr>
          <w:p w:rsidR="009E3EE9" w:rsidRDefault="009E3EE9">
            <w:r w:rsidRPr="006D166E">
              <w:rPr>
                <w:sz w:val="96"/>
                <w:szCs w:val="96"/>
              </w:rPr>
              <w:t>YELLOW</w:t>
            </w:r>
          </w:p>
        </w:tc>
      </w:tr>
      <w:tr w:rsidR="009E3EE9" w:rsidRPr="002F06A3" w:rsidTr="00CB1052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</w:tcPr>
          <w:p w:rsidR="009E3EE9" w:rsidRDefault="009E3EE9">
            <w:r w:rsidRPr="00D033FD">
              <w:rPr>
                <w:sz w:val="96"/>
                <w:szCs w:val="96"/>
              </w:rPr>
              <w:t>BLUE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EE9" w:rsidRPr="002F06A3" w:rsidRDefault="009E3EE9"/>
        </w:tc>
        <w:tc>
          <w:tcPr>
            <w:tcW w:w="3787" w:type="dxa"/>
            <w:tcMar>
              <w:top w:w="0" w:type="dxa"/>
              <w:bottom w:w="0" w:type="dxa"/>
            </w:tcMar>
          </w:tcPr>
          <w:p w:rsidR="009E3EE9" w:rsidRDefault="009E3EE9">
            <w:r w:rsidRPr="00E723CC">
              <w:rPr>
                <w:sz w:val="96"/>
                <w:szCs w:val="96"/>
              </w:rPr>
              <w:t>BLUE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EE9" w:rsidRPr="002F06A3" w:rsidRDefault="009E3EE9"/>
        </w:tc>
        <w:tc>
          <w:tcPr>
            <w:tcW w:w="3787" w:type="dxa"/>
            <w:tcMar>
              <w:top w:w="0" w:type="dxa"/>
              <w:bottom w:w="0" w:type="dxa"/>
            </w:tcMar>
          </w:tcPr>
          <w:p w:rsidR="009E3EE9" w:rsidRDefault="009E3EE9">
            <w:r w:rsidRPr="006D166E">
              <w:rPr>
                <w:sz w:val="96"/>
                <w:szCs w:val="96"/>
              </w:rPr>
              <w:t>YELLOW</w:t>
            </w:r>
          </w:p>
        </w:tc>
      </w:tr>
      <w:tr w:rsidR="009E3EE9" w:rsidRPr="002F06A3" w:rsidTr="00CB1052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</w:tcPr>
          <w:p w:rsidR="009E3EE9" w:rsidRDefault="009E3EE9">
            <w:r w:rsidRPr="00BD6EBC">
              <w:rPr>
                <w:sz w:val="96"/>
                <w:szCs w:val="96"/>
              </w:rPr>
              <w:t>BLUE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EE9" w:rsidRPr="002F06A3" w:rsidRDefault="009E3EE9"/>
        </w:tc>
        <w:tc>
          <w:tcPr>
            <w:tcW w:w="3787" w:type="dxa"/>
            <w:tcMar>
              <w:top w:w="0" w:type="dxa"/>
              <w:bottom w:w="0" w:type="dxa"/>
            </w:tcMar>
          </w:tcPr>
          <w:p w:rsidR="009E3EE9" w:rsidRDefault="009E3EE9">
            <w:r w:rsidRPr="00E723CC">
              <w:rPr>
                <w:sz w:val="96"/>
                <w:szCs w:val="96"/>
              </w:rPr>
              <w:t>BLUE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EE9" w:rsidRPr="002F06A3" w:rsidRDefault="009E3EE9"/>
        </w:tc>
        <w:tc>
          <w:tcPr>
            <w:tcW w:w="3787" w:type="dxa"/>
            <w:tcMar>
              <w:top w:w="0" w:type="dxa"/>
              <w:bottom w:w="0" w:type="dxa"/>
            </w:tcMar>
          </w:tcPr>
          <w:p w:rsidR="009E3EE9" w:rsidRDefault="009E3EE9">
            <w:r w:rsidRPr="006D166E">
              <w:rPr>
                <w:sz w:val="96"/>
                <w:szCs w:val="96"/>
              </w:rPr>
              <w:t>YELLOW</w:t>
            </w:r>
          </w:p>
        </w:tc>
      </w:tr>
      <w:tr w:rsidR="009E3EE9" w:rsidRPr="002F06A3" w:rsidTr="00CB1052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</w:tcPr>
          <w:p w:rsidR="009E3EE9" w:rsidRDefault="009E3EE9">
            <w:r w:rsidRPr="00BD6EBC">
              <w:rPr>
                <w:sz w:val="96"/>
                <w:szCs w:val="96"/>
              </w:rPr>
              <w:t>BLUE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EE9" w:rsidRPr="002F06A3" w:rsidRDefault="009E3EE9"/>
        </w:tc>
        <w:tc>
          <w:tcPr>
            <w:tcW w:w="3787" w:type="dxa"/>
            <w:tcMar>
              <w:top w:w="0" w:type="dxa"/>
              <w:bottom w:w="0" w:type="dxa"/>
            </w:tcMar>
          </w:tcPr>
          <w:p w:rsidR="009E3EE9" w:rsidRDefault="009E3EE9" w:rsidP="00C51DD8">
            <w:r>
              <w:rPr>
                <w:sz w:val="96"/>
                <w:szCs w:val="96"/>
              </w:rPr>
              <w:t>YELLOW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EE9" w:rsidRPr="002F06A3" w:rsidRDefault="009E3EE9"/>
        </w:tc>
        <w:tc>
          <w:tcPr>
            <w:tcW w:w="3787" w:type="dxa"/>
            <w:tcMar>
              <w:top w:w="0" w:type="dxa"/>
              <w:bottom w:w="0" w:type="dxa"/>
            </w:tcMar>
          </w:tcPr>
          <w:p w:rsidR="009E3EE9" w:rsidRDefault="009E3EE9">
            <w:r w:rsidRPr="006D166E">
              <w:rPr>
                <w:sz w:val="96"/>
                <w:szCs w:val="96"/>
              </w:rPr>
              <w:t>YELLOW</w:t>
            </w:r>
          </w:p>
        </w:tc>
      </w:tr>
      <w:tr w:rsidR="009E3EE9" w:rsidRPr="002F06A3" w:rsidTr="00CB1052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</w:tcPr>
          <w:p w:rsidR="009E3EE9" w:rsidRDefault="009E3EE9">
            <w:r w:rsidRPr="00BD6EBC">
              <w:rPr>
                <w:sz w:val="96"/>
                <w:szCs w:val="96"/>
              </w:rPr>
              <w:t>BLUE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EE9" w:rsidRPr="002F06A3" w:rsidRDefault="009E3EE9"/>
        </w:tc>
        <w:tc>
          <w:tcPr>
            <w:tcW w:w="3787" w:type="dxa"/>
            <w:tcMar>
              <w:top w:w="0" w:type="dxa"/>
              <w:bottom w:w="0" w:type="dxa"/>
            </w:tcMar>
          </w:tcPr>
          <w:p w:rsidR="009E3EE9" w:rsidRDefault="009E3EE9">
            <w:r w:rsidRPr="00363CAB">
              <w:rPr>
                <w:sz w:val="96"/>
                <w:szCs w:val="96"/>
              </w:rPr>
              <w:t>YELLOW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EE9" w:rsidRPr="002F06A3" w:rsidRDefault="009E3EE9"/>
        </w:tc>
        <w:tc>
          <w:tcPr>
            <w:tcW w:w="3787" w:type="dxa"/>
            <w:tcMar>
              <w:top w:w="0" w:type="dxa"/>
              <w:bottom w:w="0" w:type="dxa"/>
            </w:tcMar>
          </w:tcPr>
          <w:p w:rsidR="009E3EE9" w:rsidRDefault="009E3EE9">
            <w:r w:rsidRPr="006D166E">
              <w:rPr>
                <w:sz w:val="96"/>
                <w:szCs w:val="96"/>
              </w:rPr>
              <w:t>YELLOW</w:t>
            </w:r>
          </w:p>
        </w:tc>
      </w:tr>
      <w:tr w:rsidR="009E3EE9" w:rsidRPr="002F06A3" w:rsidTr="00CB1052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</w:tcPr>
          <w:p w:rsidR="009E3EE9" w:rsidRDefault="009E3EE9">
            <w:r w:rsidRPr="00BD6EBC">
              <w:rPr>
                <w:sz w:val="96"/>
                <w:szCs w:val="96"/>
              </w:rPr>
              <w:t>BLUE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EE9" w:rsidRPr="002F06A3" w:rsidRDefault="009E3EE9"/>
        </w:tc>
        <w:tc>
          <w:tcPr>
            <w:tcW w:w="3787" w:type="dxa"/>
            <w:tcMar>
              <w:top w:w="0" w:type="dxa"/>
              <w:bottom w:w="0" w:type="dxa"/>
            </w:tcMar>
          </w:tcPr>
          <w:p w:rsidR="009E3EE9" w:rsidRDefault="009E3EE9">
            <w:r w:rsidRPr="00363CAB">
              <w:rPr>
                <w:sz w:val="96"/>
                <w:szCs w:val="96"/>
              </w:rPr>
              <w:t>YELLOW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EE9" w:rsidRPr="002F06A3" w:rsidRDefault="009E3EE9"/>
        </w:tc>
        <w:tc>
          <w:tcPr>
            <w:tcW w:w="3787" w:type="dxa"/>
            <w:tcMar>
              <w:top w:w="0" w:type="dxa"/>
              <w:bottom w:w="0" w:type="dxa"/>
            </w:tcMar>
          </w:tcPr>
          <w:p w:rsidR="009E3EE9" w:rsidRDefault="009E3EE9">
            <w:r w:rsidRPr="006D166E">
              <w:rPr>
                <w:sz w:val="96"/>
                <w:szCs w:val="96"/>
              </w:rPr>
              <w:t>YELLOW</w:t>
            </w:r>
          </w:p>
        </w:tc>
      </w:tr>
      <w:tr w:rsidR="009E3EE9" w:rsidRPr="002F06A3" w:rsidTr="00CB1052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</w:tcPr>
          <w:p w:rsidR="009E3EE9" w:rsidRDefault="009E3EE9">
            <w:r w:rsidRPr="00BD6EBC">
              <w:rPr>
                <w:sz w:val="96"/>
                <w:szCs w:val="96"/>
              </w:rPr>
              <w:t>BLUE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EE9" w:rsidRPr="002F06A3" w:rsidRDefault="009E3EE9"/>
        </w:tc>
        <w:tc>
          <w:tcPr>
            <w:tcW w:w="3787" w:type="dxa"/>
            <w:tcMar>
              <w:top w:w="0" w:type="dxa"/>
              <w:bottom w:w="0" w:type="dxa"/>
            </w:tcMar>
          </w:tcPr>
          <w:p w:rsidR="009E3EE9" w:rsidRDefault="009E3EE9">
            <w:r w:rsidRPr="00363CAB">
              <w:rPr>
                <w:sz w:val="96"/>
                <w:szCs w:val="96"/>
              </w:rPr>
              <w:t>YELLOW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EE9" w:rsidRPr="002F06A3" w:rsidRDefault="009E3EE9"/>
        </w:tc>
        <w:tc>
          <w:tcPr>
            <w:tcW w:w="3787" w:type="dxa"/>
            <w:tcMar>
              <w:top w:w="0" w:type="dxa"/>
              <w:bottom w:w="0" w:type="dxa"/>
            </w:tcMar>
          </w:tcPr>
          <w:p w:rsidR="009E3EE9" w:rsidRDefault="009E3EE9">
            <w:r w:rsidRPr="006D166E">
              <w:rPr>
                <w:sz w:val="96"/>
                <w:szCs w:val="96"/>
              </w:rPr>
              <w:t>YELLOW</w:t>
            </w:r>
          </w:p>
        </w:tc>
      </w:tr>
      <w:tr w:rsidR="009E3EE9" w:rsidRPr="002F06A3" w:rsidTr="00CB1052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</w:tcPr>
          <w:p w:rsidR="009E3EE9" w:rsidRDefault="009E3EE9">
            <w:r w:rsidRPr="00BD6EBC">
              <w:rPr>
                <w:sz w:val="96"/>
                <w:szCs w:val="96"/>
              </w:rPr>
              <w:t>BLUE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EE9" w:rsidRPr="002F06A3" w:rsidRDefault="009E3EE9"/>
        </w:tc>
        <w:tc>
          <w:tcPr>
            <w:tcW w:w="3787" w:type="dxa"/>
            <w:tcMar>
              <w:top w:w="0" w:type="dxa"/>
              <w:bottom w:w="0" w:type="dxa"/>
            </w:tcMar>
          </w:tcPr>
          <w:p w:rsidR="009E3EE9" w:rsidRDefault="009E3EE9">
            <w:r w:rsidRPr="00363CAB">
              <w:rPr>
                <w:sz w:val="96"/>
                <w:szCs w:val="96"/>
              </w:rPr>
              <w:t>YELLOW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EE9" w:rsidRPr="002F06A3" w:rsidRDefault="009E3EE9"/>
        </w:tc>
        <w:tc>
          <w:tcPr>
            <w:tcW w:w="3787" w:type="dxa"/>
            <w:tcMar>
              <w:top w:w="0" w:type="dxa"/>
              <w:bottom w:w="0" w:type="dxa"/>
            </w:tcMar>
          </w:tcPr>
          <w:p w:rsidR="009E3EE9" w:rsidRDefault="009E3EE9">
            <w:r w:rsidRPr="006D166E">
              <w:rPr>
                <w:sz w:val="96"/>
                <w:szCs w:val="96"/>
              </w:rPr>
              <w:t>YELLOW</w:t>
            </w:r>
          </w:p>
        </w:tc>
      </w:tr>
    </w:tbl>
    <w:p w:rsidR="00197828" w:rsidRDefault="00957A8C">
      <w:pPr>
        <w:spacing w:after="0" w:line="20" w:lineRule="exact"/>
      </w:pPr>
      <w:r>
        <w:pict>
          <v:roundrect id="_x0000_s1055" style="position:absolute;margin-left:13.55pt;margin-top:36.1pt;width:189.35pt;height:1in;z-index:25164288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>
          <v:roundrect id="_x0000_s1054" style="position:absolute;margin-left:211.55pt;margin-top:36.1pt;width:189.35pt;height:1in;z-index:25164390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>
          <v:roundrect id="_x0000_s1053" style="position:absolute;margin-left:409.55pt;margin-top:36.1pt;width:189.35pt;height:1in;z-index:25164492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>
          <v:roundrect id="_x0000_s1052" style="position:absolute;margin-left:13.55pt;margin-top:108.1pt;width:189.35pt;height:1in;z-index:25164595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>
          <v:roundrect id="_x0000_s1051" style="position:absolute;margin-left:211.55pt;margin-top:108.1pt;width:189.35pt;height:1in;z-index:25164697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>
          <v:roundrect id="_x0000_s1050" style="position:absolute;margin-left:409.55pt;margin-top:108.1pt;width:189.35pt;height:1in;z-index:25164800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>
          <v:roundrect id="_x0000_s1049" style="position:absolute;margin-left:13.55pt;margin-top:180.1pt;width:189.35pt;height:1in;z-index:25164902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>
          <v:roundrect id="_x0000_s1048" style="position:absolute;margin-left:211.55pt;margin-top:180.1pt;width:189.35pt;height:1in;z-index:25165004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>
          <v:roundrect id="_x0000_s1047" style="position:absolute;margin-left:409.55pt;margin-top:180.1pt;width:189.35pt;height:1in;z-index:25165107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>
          <v:roundrect id="_x0000_s1046" style="position:absolute;margin-left:13.55pt;margin-top:252.1pt;width:189.35pt;height:1in;z-index:25165209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>
          <v:roundrect id="_x0000_s1045" style="position:absolute;margin-left:211.55pt;margin-top:252.1pt;width:189.35pt;height:1in;z-index:25165312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>
          <v:roundrect id="_x0000_s1044" style="position:absolute;margin-left:409.55pt;margin-top:252.1pt;width:189.35pt;height:1in;z-index:25165414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>
          <v:roundrect id="_x0000_s1043" style="position:absolute;margin-left:13.55pt;margin-top:324.1pt;width:189.35pt;height:1in;z-index:25165516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>
          <v:roundrect id="_x0000_s1042" style="position:absolute;margin-left:211.55pt;margin-top:324.1pt;width:189.35pt;height:1in;z-index:25165619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>
          <v:roundrect id="_x0000_s1041" style="position:absolute;margin-left:409.55pt;margin-top:324.1pt;width:189.35pt;height:1in;z-index:25165721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>
          <v:roundrect id="_x0000_s1040" style="position:absolute;margin-left:13.55pt;margin-top:396.1pt;width:189.35pt;height:1in;z-index:25165824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>
          <v:roundrect id="_x0000_s1039" style="position:absolute;margin-left:211.55pt;margin-top:396.1pt;width:189.35pt;height:1in;z-index:25165926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>
          <v:roundrect id="_x0000_s1038" style="position:absolute;margin-left:409.55pt;margin-top:396.1pt;width:189.35pt;height:1in;z-index:25166028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>
          <v:roundrect id="_x0000_s1037" style="position:absolute;margin-left:13.55pt;margin-top:468.1pt;width:189.35pt;height:1in;z-index:25166131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>
          <v:roundrect id="_x0000_s1036" style="position:absolute;margin-left:211.55pt;margin-top:468.1pt;width:189.35pt;height:1in;z-index:25166233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>
          <v:roundrect id="_x0000_s1035" style="position:absolute;margin-left:409.55pt;margin-top:468.1pt;width:189.35pt;height:1in;z-index:25166336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>
          <v:roundrect id="_x0000_s1034" style="position:absolute;margin-left:13.55pt;margin-top:540.1pt;width:189.35pt;height:1in;z-index:25166438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>
          <v:roundrect id="_x0000_s1033" style="position:absolute;margin-left:211.55pt;margin-top:540.1pt;width:189.35pt;height:1in;z-index:25166540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>
          <v:roundrect id="_x0000_s1032" style="position:absolute;margin-left:409.55pt;margin-top:540.1pt;width:189.35pt;height:1in;z-index:25166643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>
          <v:roundrect id="_x0000_s1031" style="position:absolute;margin-left:13.55pt;margin-top:612.1pt;width:189.35pt;height:1in;z-index:25166745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>
          <v:roundrect id="_x0000_s1030" style="position:absolute;margin-left:211.55pt;margin-top:612.1pt;width:189.35pt;height:1in;z-index:25166848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>
          <v:roundrect id="_x0000_s1029" style="position:absolute;margin-left:409.55pt;margin-top:612.1pt;width:189.35pt;height:1in;z-index:25166950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>
          <v:roundrect id="_x0000_s1028" style="position:absolute;margin-left:13.55pt;margin-top:684.1pt;width:189.35pt;height:1in;z-index:25167052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>
          <v:roundrect id="_x0000_s1027" style="position:absolute;margin-left:211.55pt;margin-top:684.1pt;width:189.35pt;height:1in;z-index:25167155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>
          <v:roundrect id="_x0000_s1026" style="position:absolute;margin-left:409.55pt;margin-top:684.1pt;width:189.35pt;height:1in;z-index:25167257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</w:p>
    <w:sectPr w:rsidR="00197828" w:rsidSect="00197828">
      <w:pgSz w:w="12240" w:h="15840"/>
      <w:pgMar w:top="720" w:right="446" w:bottom="600" w:left="367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7828"/>
    <w:rsid w:val="00197828"/>
    <w:rsid w:val="002F06A3"/>
    <w:rsid w:val="00957A8C"/>
    <w:rsid w:val="00974719"/>
    <w:rsid w:val="009E3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A8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97828"/>
    <w:pPr>
      <w:spacing w:before="43" w:after="43"/>
      <w:ind w:left="57" w:right="57"/>
    </w:pPr>
    <w:rPr>
      <w:rFonts w:ascii="Arial" w:hAnsi="Arial" w:cs="Arial"/>
      <w:bCs/>
      <w:color w:val="000000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labels_blue_yellow.docx</Template>
  <TotalTime>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>Copyright 2008 Avery Dennison Corporation. All rights reserved.</dc:description>
  <cp:lastModifiedBy>Anthony Cate</cp:lastModifiedBy>
  <cp:revision>2</cp:revision>
  <dcterms:created xsi:type="dcterms:W3CDTF">2019-02-28T19:48:00Z</dcterms:created>
  <dcterms:modified xsi:type="dcterms:W3CDTF">2019-02-28T19:48:00Z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U-0087-01</vt:lpwstr>
  </property>
</Properties>
</file>